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A8374" w14:textId="77777777" w:rsidR="00DC5C4E" w:rsidRPr="002E70E9" w:rsidRDefault="00DC5C4E" w:rsidP="00DC5C4E">
      <w:pPr>
        <w:pStyle w:val="TOCTitle"/>
      </w:pPr>
      <w:r w:rsidRPr="002E70E9">
        <w:t>TABLE OF CONTENTS</w:t>
      </w:r>
    </w:p>
    <w:p w14:paraId="32D1E543" w14:textId="3019542A" w:rsidR="00DC5C4E" w:rsidRPr="0003028F" w:rsidRDefault="00EC4944" w:rsidP="0003028F">
      <w:pPr>
        <w:pStyle w:val="Level1"/>
      </w:pPr>
      <w:r>
        <w:rPr>
          <w:webHidden/>
        </w:rPr>
        <w:t>History/Patents</w:t>
      </w:r>
      <w:r w:rsidR="00DC5C4E" w:rsidRPr="0003028F">
        <w:rPr>
          <w:webHidden/>
        </w:rPr>
        <w:tab/>
      </w:r>
      <w:r w:rsidR="00521FB2">
        <w:rPr>
          <w:webHidden/>
        </w:rPr>
        <w:t>1</w:t>
      </w:r>
    </w:p>
    <w:p w14:paraId="5650FB5A" w14:textId="7DC8A466" w:rsidR="00DC5C4E" w:rsidRDefault="00F27357" w:rsidP="00F27357">
      <w:pPr>
        <w:pStyle w:val="Level2"/>
        <w:rPr>
          <w:webHidden/>
        </w:rPr>
      </w:pPr>
      <w:r>
        <w:rPr>
          <w:webHidden/>
        </w:rPr>
        <w:t>Google Patents</w:t>
      </w:r>
      <w:r w:rsidR="00DC5C4E" w:rsidRPr="00AF7456">
        <w:rPr>
          <w:webHidden/>
        </w:rPr>
        <w:tab/>
      </w:r>
      <w:r w:rsidR="00234A7A" w:rsidRPr="009D72C7">
        <w:rPr>
          <w:i/>
          <w:webHidden/>
        </w:rPr>
        <w:t>1-3</w:t>
      </w:r>
    </w:p>
    <w:p w14:paraId="68820B45" w14:textId="320EC26A" w:rsidR="00234A7A" w:rsidRDefault="00234A7A" w:rsidP="009D72C7">
      <w:pPr>
        <w:pStyle w:val="Level2"/>
      </w:pPr>
      <w:r>
        <w:rPr>
          <w:webHidden/>
        </w:rPr>
        <w:t>Images</w:t>
      </w:r>
      <w:r w:rsidRPr="00AF7456">
        <w:rPr>
          <w:webHidden/>
        </w:rPr>
        <w:tab/>
      </w:r>
      <w:r w:rsidRPr="009D72C7">
        <w:rPr>
          <w:i/>
          <w:webHidden/>
        </w:rPr>
        <w:t>4-9</w:t>
      </w:r>
    </w:p>
    <w:p w14:paraId="25DBCD31" w14:textId="49ACE29E" w:rsidR="009D72C7" w:rsidRPr="00AF7456" w:rsidRDefault="009D72C7" w:rsidP="009D72C7">
      <w:pPr>
        <w:pStyle w:val="Level3"/>
      </w:pPr>
      <w:r>
        <w:rPr>
          <w:webHidden/>
        </w:rPr>
        <w:t>Figure 1-2</w:t>
      </w:r>
      <w:r w:rsidRPr="00AF7456">
        <w:rPr>
          <w:webHidden/>
        </w:rPr>
        <w:tab/>
      </w:r>
      <w:r>
        <w:rPr>
          <w:webHidden/>
        </w:rPr>
        <w:t>4</w:t>
      </w:r>
    </w:p>
    <w:p w14:paraId="7C5B98F4" w14:textId="3D92F424" w:rsidR="009D72C7" w:rsidRPr="00AF7456" w:rsidRDefault="009D72C7" w:rsidP="009D72C7">
      <w:pPr>
        <w:pStyle w:val="Level3"/>
      </w:pPr>
      <w:r>
        <w:rPr>
          <w:webHidden/>
        </w:rPr>
        <w:t>Figure 3a-d</w:t>
      </w:r>
      <w:r w:rsidRPr="00AF7456">
        <w:rPr>
          <w:webHidden/>
        </w:rPr>
        <w:tab/>
      </w:r>
      <w:r>
        <w:rPr>
          <w:webHidden/>
        </w:rPr>
        <w:t>5</w:t>
      </w:r>
    </w:p>
    <w:p w14:paraId="6107C5C5" w14:textId="4FEC76B6" w:rsidR="009D72C7" w:rsidRDefault="009D72C7" w:rsidP="009D72C7">
      <w:pPr>
        <w:pStyle w:val="Level3"/>
        <w:rPr>
          <w:webHidden/>
        </w:rPr>
      </w:pPr>
      <w:r>
        <w:rPr>
          <w:webHidden/>
        </w:rPr>
        <w:t>Figure 4a-b</w:t>
      </w:r>
      <w:r w:rsidRPr="00AF7456">
        <w:rPr>
          <w:webHidden/>
        </w:rPr>
        <w:tab/>
      </w:r>
      <w:r>
        <w:rPr>
          <w:webHidden/>
        </w:rPr>
        <w:t>6</w:t>
      </w:r>
    </w:p>
    <w:p w14:paraId="023AFD99" w14:textId="4BD1EFE1" w:rsidR="009D72C7" w:rsidRDefault="009D72C7" w:rsidP="009D72C7">
      <w:pPr>
        <w:pStyle w:val="Level3"/>
        <w:rPr>
          <w:webHidden/>
        </w:rPr>
      </w:pPr>
      <w:r>
        <w:rPr>
          <w:webHidden/>
        </w:rPr>
        <w:t>Figure 5a-b</w:t>
      </w:r>
      <w:r w:rsidRPr="00AF7456">
        <w:rPr>
          <w:webHidden/>
        </w:rPr>
        <w:tab/>
      </w:r>
      <w:r>
        <w:rPr>
          <w:webHidden/>
        </w:rPr>
        <w:t>7</w:t>
      </w:r>
    </w:p>
    <w:p w14:paraId="2C1F80B1" w14:textId="4E2F90F0" w:rsidR="009D72C7" w:rsidRDefault="009D72C7" w:rsidP="009D72C7">
      <w:pPr>
        <w:pStyle w:val="Level3"/>
        <w:rPr>
          <w:webHidden/>
        </w:rPr>
      </w:pPr>
      <w:r>
        <w:rPr>
          <w:webHidden/>
        </w:rPr>
        <w:t>Figure 6</w:t>
      </w:r>
      <w:r w:rsidRPr="00AF7456">
        <w:rPr>
          <w:webHidden/>
        </w:rPr>
        <w:tab/>
      </w:r>
      <w:r>
        <w:rPr>
          <w:webHidden/>
        </w:rPr>
        <w:t>8</w:t>
      </w:r>
    </w:p>
    <w:p w14:paraId="7B451FA4" w14:textId="152D007E" w:rsidR="009D72C7" w:rsidRPr="00AF7456" w:rsidRDefault="009D72C7" w:rsidP="009D72C7">
      <w:pPr>
        <w:pStyle w:val="Level3"/>
      </w:pPr>
      <w:r>
        <w:rPr>
          <w:webHidden/>
        </w:rPr>
        <w:t xml:space="preserve">Figure </w:t>
      </w:r>
      <w:r>
        <w:rPr>
          <w:webHidden/>
        </w:rPr>
        <w:t>7a-b</w:t>
      </w:r>
      <w:r w:rsidRPr="00AF7456">
        <w:rPr>
          <w:webHidden/>
        </w:rPr>
        <w:tab/>
      </w:r>
      <w:r>
        <w:rPr>
          <w:webHidden/>
        </w:rPr>
        <w:t>9</w:t>
      </w:r>
    </w:p>
    <w:p w14:paraId="7BC78262" w14:textId="5E9F1B30" w:rsidR="00DC5C4E" w:rsidRPr="0003028F" w:rsidRDefault="00EC4944" w:rsidP="0003028F">
      <w:pPr>
        <w:pStyle w:val="Level1"/>
      </w:pPr>
      <w:r>
        <w:rPr>
          <w:webHidden/>
        </w:rPr>
        <w:t>Disassembly</w:t>
      </w:r>
      <w:r w:rsidR="00DC5C4E" w:rsidRPr="0003028F">
        <w:rPr>
          <w:webHidden/>
        </w:rPr>
        <w:tab/>
      </w:r>
      <w:r w:rsidR="00521FB2">
        <w:rPr>
          <w:webHidden/>
        </w:rPr>
        <w:t>2</w:t>
      </w:r>
    </w:p>
    <w:p w14:paraId="3993DC23" w14:textId="667076BD" w:rsidR="00DC5C4E" w:rsidRPr="009D72C7" w:rsidRDefault="00EC4944" w:rsidP="00EC4944">
      <w:pPr>
        <w:pStyle w:val="Level2"/>
        <w:rPr>
          <w:i/>
        </w:rPr>
      </w:pPr>
      <w:r>
        <w:rPr>
          <w:webHidden/>
        </w:rPr>
        <w:t>Disassembly Chart</w:t>
      </w:r>
      <w:r w:rsidR="00DC5C4E" w:rsidRPr="00AF7456">
        <w:rPr>
          <w:webHidden/>
        </w:rPr>
        <w:tab/>
      </w:r>
      <w:r w:rsidR="009D72C7">
        <w:rPr>
          <w:i/>
          <w:webHidden/>
        </w:rPr>
        <w:t>1-5</w:t>
      </w:r>
    </w:p>
    <w:p w14:paraId="787109DF" w14:textId="406CE096" w:rsidR="00DC5C4E" w:rsidRPr="0003028F" w:rsidRDefault="00EC4944" w:rsidP="0003028F">
      <w:pPr>
        <w:pStyle w:val="Level1"/>
      </w:pPr>
      <w:r>
        <w:rPr>
          <w:webHidden/>
        </w:rPr>
        <w:t>Sketches</w:t>
      </w:r>
      <w:r w:rsidR="00DC5C4E" w:rsidRPr="0003028F">
        <w:rPr>
          <w:webHidden/>
        </w:rPr>
        <w:tab/>
      </w:r>
      <w:r w:rsidR="00521FB2">
        <w:rPr>
          <w:webHidden/>
        </w:rPr>
        <w:t>3</w:t>
      </w:r>
    </w:p>
    <w:p w14:paraId="2394A414" w14:textId="7BE6DE60" w:rsidR="00DC5C4E" w:rsidRPr="00AF7456" w:rsidRDefault="007735E0" w:rsidP="00AF7456">
      <w:pPr>
        <w:pStyle w:val="Level2"/>
      </w:pPr>
      <w:r>
        <w:rPr>
          <w:webHidden/>
        </w:rPr>
        <w:t>Rotation Resistor</w:t>
      </w:r>
      <w:r w:rsidR="00DC5C4E" w:rsidRPr="00AF7456">
        <w:rPr>
          <w:webHidden/>
        </w:rPr>
        <w:tab/>
      </w:r>
      <w:bookmarkStart w:id="0" w:name="_GoBack"/>
      <w:r w:rsidR="00792C7E" w:rsidRPr="00792C7E">
        <w:rPr>
          <w:i/>
          <w:webHidden/>
        </w:rPr>
        <w:t>1</w:t>
      </w:r>
      <w:bookmarkEnd w:id="0"/>
    </w:p>
    <w:p w14:paraId="186754AE" w14:textId="632D0D65" w:rsidR="00DC5C4E" w:rsidRPr="00AF7456" w:rsidRDefault="007735E0" w:rsidP="00AF7456">
      <w:pPr>
        <w:pStyle w:val="Level2"/>
      </w:pPr>
      <w:r>
        <w:rPr>
          <w:webHidden/>
        </w:rPr>
        <w:t>Middle Rod</w:t>
      </w:r>
      <w:r w:rsidR="00DC5C4E" w:rsidRPr="00AF7456">
        <w:rPr>
          <w:webHidden/>
        </w:rPr>
        <w:tab/>
      </w:r>
      <w:r w:rsidR="00792C7E" w:rsidRPr="00792C7E">
        <w:rPr>
          <w:i/>
          <w:webHidden/>
        </w:rPr>
        <w:t>2</w:t>
      </w:r>
    </w:p>
    <w:p w14:paraId="3A5C9780" w14:textId="66D85DD7" w:rsidR="00EC4944" w:rsidRDefault="007735E0" w:rsidP="007735E0">
      <w:pPr>
        <w:pStyle w:val="Level2"/>
        <w:rPr>
          <w:webHidden/>
        </w:rPr>
      </w:pPr>
      <w:r>
        <w:rPr>
          <w:webHidden/>
        </w:rPr>
        <w:t>Middle Rod Cover</w:t>
      </w:r>
      <w:r w:rsidR="00DC5C4E" w:rsidRPr="00AF7456">
        <w:rPr>
          <w:webHidden/>
        </w:rPr>
        <w:tab/>
      </w:r>
      <w:r w:rsidR="00792C7E" w:rsidRPr="00792C7E">
        <w:rPr>
          <w:i/>
          <w:webHidden/>
        </w:rPr>
        <w:t>3</w:t>
      </w:r>
    </w:p>
    <w:p w14:paraId="689CA1F7" w14:textId="1A287E65" w:rsidR="007735E0" w:rsidRDefault="007735E0" w:rsidP="007735E0">
      <w:pPr>
        <w:pStyle w:val="Level2"/>
        <w:rPr>
          <w:webHidden/>
        </w:rPr>
      </w:pPr>
      <w:r>
        <w:rPr>
          <w:webHidden/>
        </w:rPr>
        <w:t>Wheel</w:t>
      </w:r>
      <w:r w:rsidRPr="00AF7456">
        <w:rPr>
          <w:webHidden/>
        </w:rPr>
        <w:tab/>
      </w:r>
      <w:r w:rsidR="00792C7E" w:rsidRPr="00792C7E">
        <w:rPr>
          <w:i/>
          <w:webHidden/>
        </w:rPr>
        <w:t>4</w:t>
      </w:r>
    </w:p>
    <w:p w14:paraId="7247D659" w14:textId="355623A6" w:rsidR="007735E0" w:rsidRDefault="007735E0" w:rsidP="007735E0">
      <w:pPr>
        <w:pStyle w:val="Level2"/>
        <w:rPr>
          <w:webHidden/>
        </w:rPr>
      </w:pPr>
      <w:r>
        <w:rPr>
          <w:webHidden/>
        </w:rPr>
        <w:t>Buffer Piece</w:t>
      </w:r>
      <w:r w:rsidRPr="00AF7456">
        <w:rPr>
          <w:webHidden/>
        </w:rPr>
        <w:tab/>
      </w:r>
      <w:r w:rsidR="00792C7E" w:rsidRPr="00792C7E">
        <w:rPr>
          <w:i/>
          <w:webHidden/>
        </w:rPr>
        <w:t>5</w:t>
      </w:r>
    </w:p>
    <w:p w14:paraId="2BB8928B" w14:textId="645536AB" w:rsidR="007735E0" w:rsidRDefault="007735E0" w:rsidP="007735E0">
      <w:pPr>
        <w:pStyle w:val="Level2"/>
        <w:rPr>
          <w:webHidden/>
        </w:rPr>
      </w:pPr>
      <w:r>
        <w:rPr>
          <w:webHidden/>
        </w:rPr>
        <w:t>Axel-Female</w:t>
      </w:r>
      <w:r w:rsidRPr="00AF7456">
        <w:rPr>
          <w:webHidden/>
        </w:rPr>
        <w:tab/>
      </w:r>
      <w:r w:rsidR="00792C7E" w:rsidRPr="00792C7E">
        <w:rPr>
          <w:i/>
          <w:webHidden/>
        </w:rPr>
        <w:t>6</w:t>
      </w:r>
    </w:p>
    <w:p w14:paraId="3299E939" w14:textId="569D1592" w:rsidR="007735E0" w:rsidRDefault="007735E0" w:rsidP="007735E0">
      <w:pPr>
        <w:pStyle w:val="Level2"/>
        <w:rPr>
          <w:webHidden/>
        </w:rPr>
      </w:pPr>
      <w:r>
        <w:rPr>
          <w:webHidden/>
        </w:rPr>
        <w:t>Axel-Male</w:t>
      </w:r>
      <w:r w:rsidRPr="00AF7456">
        <w:rPr>
          <w:webHidden/>
        </w:rPr>
        <w:tab/>
      </w:r>
      <w:r w:rsidR="00792C7E" w:rsidRPr="00792C7E">
        <w:rPr>
          <w:i/>
          <w:webHidden/>
        </w:rPr>
        <w:t>7</w:t>
      </w:r>
    </w:p>
    <w:p w14:paraId="1CE777B3" w14:textId="6BA22509" w:rsidR="007735E0" w:rsidRDefault="007735E0" w:rsidP="007735E0">
      <w:pPr>
        <w:pStyle w:val="Level2"/>
        <w:rPr>
          <w:webHidden/>
        </w:rPr>
      </w:pPr>
      <w:r>
        <w:rPr>
          <w:webHidden/>
        </w:rPr>
        <w:t>Axel Buffer</w:t>
      </w:r>
      <w:r w:rsidRPr="00AF7456">
        <w:rPr>
          <w:webHidden/>
        </w:rPr>
        <w:tab/>
      </w:r>
      <w:r w:rsidR="00792C7E" w:rsidRPr="00792C7E">
        <w:rPr>
          <w:i/>
          <w:webHidden/>
        </w:rPr>
        <w:t>8</w:t>
      </w:r>
    </w:p>
    <w:p w14:paraId="24C28031" w14:textId="0B8A9A83" w:rsidR="00EC4944" w:rsidRPr="00AF7456" w:rsidRDefault="002B0F71" w:rsidP="00BF4467">
      <w:pPr>
        <w:pStyle w:val="Level2"/>
      </w:pPr>
      <w:r>
        <w:rPr>
          <w:webHidden/>
        </w:rPr>
        <w:t>Back Board</w:t>
      </w:r>
      <w:r>
        <w:rPr>
          <w:webHidden/>
        </w:rPr>
        <w:t xml:space="preserve"> Cover</w:t>
      </w:r>
      <w:r w:rsidRPr="00AF7456">
        <w:rPr>
          <w:webHidden/>
        </w:rPr>
        <w:tab/>
      </w:r>
      <w:r w:rsidR="00792C7E" w:rsidRPr="00792C7E">
        <w:rPr>
          <w:i/>
          <w:webHidden/>
        </w:rPr>
        <w:t>9</w:t>
      </w:r>
    </w:p>
    <w:p w14:paraId="1CB53E78" w14:textId="4FC39866" w:rsidR="00EC4944" w:rsidRPr="0003028F" w:rsidRDefault="00CF259A" w:rsidP="00EC4944">
      <w:pPr>
        <w:pStyle w:val="Level1"/>
      </w:pPr>
      <w:r>
        <w:rPr>
          <w:webHidden/>
        </w:rPr>
        <w:t>Inventor</w:t>
      </w:r>
      <w:r w:rsidR="003B41AA">
        <w:rPr>
          <w:webHidden/>
        </w:rPr>
        <w:t xml:space="preserve"> </w:t>
      </w:r>
      <w:r w:rsidR="00EC4944" w:rsidRPr="0003028F">
        <w:rPr>
          <w:webHidden/>
        </w:rPr>
        <w:tab/>
      </w:r>
      <w:r w:rsidR="00792C7E">
        <w:rPr>
          <w:webHidden/>
        </w:rPr>
        <w:t>4</w:t>
      </w:r>
    </w:p>
    <w:p w14:paraId="702A31C5" w14:textId="568743BA" w:rsidR="00EC4944" w:rsidRPr="00AF7456" w:rsidRDefault="003B41AA" w:rsidP="00EC4944">
      <w:pPr>
        <w:pStyle w:val="Level2"/>
      </w:pPr>
      <w:proofErr w:type="spellStart"/>
      <w:r>
        <w:rPr>
          <w:webHidden/>
        </w:rPr>
        <w:t>Ripstik</w:t>
      </w:r>
      <w:proofErr w:type="spellEnd"/>
      <w:r>
        <w:rPr>
          <w:webHidden/>
        </w:rPr>
        <w:t xml:space="preserve"> Assembly</w:t>
      </w:r>
      <w:r w:rsidR="00EC4944" w:rsidRPr="00AF7456">
        <w:rPr>
          <w:webHidden/>
        </w:rPr>
        <w:tab/>
      </w:r>
      <w:r w:rsidR="00521FB2" w:rsidRPr="00521FB2">
        <w:rPr>
          <w:i/>
          <w:webHidden/>
        </w:rPr>
        <w:t>1</w:t>
      </w:r>
    </w:p>
    <w:p w14:paraId="1DC44AE7" w14:textId="7545F6D5" w:rsidR="00EC4944" w:rsidRPr="00AF7456" w:rsidRDefault="003B41AA" w:rsidP="00EC4944">
      <w:pPr>
        <w:pStyle w:val="Level2"/>
      </w:pPr>
      <w:r>
        <w:rPr>
          <w:webHidden/>
        </w:rPr>
        <w:t>Exploded View</w:t>
      </w:r>
      <w:r w:rsidR="00EC4944" w:rsidRPr="00AF7456">
        <w:rPr>
          <w:webHidden/>
        </w:rPr>
        <w:tab/>
      </w:r>
      <w:r w:rsidR="00521FB2" w:rsidRPr="00521FB2">
        <w:rPr>
          <w:i/>
          <w:webHidden/>
        </w:rPr>
        <w:t>2</w:t>
      </w:r>
    </w:p>
    <w:p w14:paraId="0E7A4EF8" w14:textId="6E257178" w:rsidR="00EC4944" w:rsidRPr="00AF7456" w:rsidRDefault="003B41AA" w:rsidP="00EC4944">
      <w:pPr>
        <w:pStyle w:val="Level2"/>
      </w:pPr>
      <w:r>
        <w:rPr>
          <w:webHidden/>
        </w:rPr>
        <w:t>Back Board Assembly</w:t>
      </w:r>
      <w:r w:rsidR="00EC4944" w:rsidRPr="00AF7456">
        <w:rPr>
          <w:webHidden/>
        </w:rPr>
        <w:tab/>
      </w:r>
      <w:r w:rsidR="00521FB2" w:rsidRPr="00521FB2">
        <w:rPr>
          <w:i/>
          <w:webHidden/>
        </w:rPr>
        <w:t>3</w:t>
      </w:r>
    </w:p>
    <w:p w14:paraId="05344BC6" w14:textId="735363D6" w:rsidR="00EC4944" w:rsidRPr="00AF7456" w:rsidRDefault="003B41AA" w:rsidP="00EC4944">
      <w:pPr>
        <w:pStyle w:val="Level3"/>
      </w:pPr>
      <w:r>
        <w:rPr>
          <w:webHidden/>
        </w:rPr>
        <w:t>Back Board</w:t>
      </w:r>
      <w:r w:rsidR="00EC4944" w:rsidRPr="00AF7456">
        <w:rPr>
          <w:webHidden/>
        </w:rPr>
        <w:tab/>
      </w:r>
      <w:r w:rsidR="00521FB2">
        <w:rPr>
          <w:webHidden/>
        </w:rPr>
        <w:t>4</w:t>
      </w:r>
    </w:p>
    <w:p w14:paraId="6CA96F30" w14:textId="6D31CF8D" w:rsidR="00EC4944" w:rsidRPr="00AF7456" w:rsidRDefault="003B41AA" w:rsidP="003B41AA">
      <w:pPr>
        <w:pStyle w:val="Level3"/>
      </w:pPr>
      <w:r>
        <w:rPr>
          <w:webHidden/>
        </w:rPr>
        <w:t>Back Board Cover</w:t>
      </w:r>
      <w:r w:rsidR="00EC4944" w:rsidRPr="00AF7456">
        <w:rPr>
          <w:webHidden/>
        </w:rPr>
        <w:tab/>
      </w:r>
      <w:r w:rsidR="00521FB2">
        <w:rPr>
          <w:webHidden/>
        </w:rPr>
        <w:t>5</w:t>
      </w:r>
    </w:p>
    <w:p w14:paraId="7A8785A4" w14:textId="3A0C105C" w:rsidR="003B41AA" w:rsidRPr="00AF7456" w:rsidRDefault="003B41AA" w:rsidP="003B41AA">
      <w:pPr>
        <w:pStyle w:val="Level2"/>
      </w:pPr>
      <w:r>
        <w:rPr>
          <w:webHidden/>
        </w:rPr>
        <w:t>Front Board Assembly</w:t>
      </w:r>
      <w:r w:rsidRPr="00AF7456">
        <w:rPr>
          <w:webHidden/>
        </w:rPr>
        <w:tab/>
      </w:r>
      <w:r w:rsidR="00521FB2" w:rsidRPr="00521FB2">
        <w:rPr>
          <w:i/>
          <w:webHidden/>
        </w:rPr>
        <w:t>6</w:t>
      </w:r>
    </w:p>
    <w:p w14:paraId="3C1ECB28" w14:textId="334959A8" w:rsidR="003B41AA" w:rsidRPr="00AF7456" w:rsidRDefault="003B41AA" w:rsidP="003B41AA">
      <w:pPr>
        <w:pStyle w:val="Level3"/>
      </w:pPr>
      <w:r>
        <w:rPr>
          <w:webHidden/>
        </w:rPr>
        <w:t>Front Board</w:t>
      </w:r>
      <w:r w:rsidRPr="00AF7456">
        <w:rPr>
          <w:webHidden/>
        </w:rPr>
        <w:tab/>
      </w:r>
      <w:r w:rsidR="00521FB2">
        <w:rPr>
          <w:webHidden/>
        </w:rPr>
        <w:t>7</w:t>
      </w:r>
    </w:p>
    <w:p w14:paraId="04648AA3" w14:textId="4684761A" w:rsidR="003B41AA" w:rsidRPr="00AF7456" w:rsidRDefault="003B41AA" w:rsidP="003B41AA">
      <w:pPr>
        <w:pStyle w:val="Level3"/>
      </w:pPr>
      <w:r>
        <w:rPr>
          <w:webHidden/>
        </w:rPr>
        <w:t>Front Board Cover</w:t>
      </w:r>
      <w:r w:rsidRPr="00AF7456">
        <w:rPr>
          <w:webHidden/>
        </w:rPr>
        <w:tab/>
      </w:r>
      <w:r w:rsidR="00521FB2">
        <w:rPr>
          <w:webHidden/>
        </w:rPr>
        <w:t>8</w:t>
      </w:r>
    </w:p>
    <w:p w14:paraId="7567119A" w14:textId="7E993902" w:rsidR="003B41AA" w:rsidRPr="00AF7456" w:rsidRDefault="003B41AA" w:rsidP="003B41AA">
      <w:pPr>
        <w:pStyle w:val="Level2"/>
      </w:pPr>
      <w:r>
        <w:rPr>
          <w:webHidden/>
        </w:rPr>
        <w:t xml:space="preserve"> Resistor Assembly</w:t>
      </w:r>
      <w:r w:rsidRPr="00AF7456">
        <w:rPr>
          <w:webHidden/>
        </w:rPr>
        <w:tab/>
      </w:r>
      <w:r w:rsidR="00521FB2" w:rsidRPr="00521FB2">
        <w:rPr>
          <w:i/>
          <w:webHidden/>
        </w:rPr>
        <w:t>9</w:t>
      </w:r>
    </w:p>
    <w:p w14:paraId="0E1B30E4" w14:textId="4F96223D" w:rsidR="003B41AA" w:rsidRPr="00AF7456" w:rsidRDefault="003B41AA" w:rsidP="003B41AA">
      <w:pPr>
        <w:pStyle w:val="Level3"/>
      </w:pPr>
      <w:r>
        <w:rPr>
          <w:webHidden/>
        </w:rPr>
        <w:t>Rotation Resistor</w:t>
      </w:r>
      <w:r w:rsidRPr="00AF7456">
        <w:rPr>
          <w:webHidden/>
        </w:rPr>
        <w:tab/>
      </w:r>
      <w:r w:rsidR="00521FB2">
        <w:rPr>
          <w:webHidden/>
        </w:rPr>
        <w:t>10</w:t>
      </w:r>
    </w:p>
    <w:p w14:paraId="442F5CB1" w14:textId="4A9B9E7A" w:rsidR="003B41AA" w:rsidRPr="00AF7456" w:rsidRDefault="003B41AA" w:rsidP="003B41AA">
      <w:pPr>
        <w:pStyle w:val="Level3"/>
      </w:pPr>
      <w:r>
        <w:rPr>
          <w:webHidden/>
        </w:rPr>
        <w:t>Rivet</w:t>
      </w:r>
      <w:r w:rsidRPr="00AF7456">
        <w:rPr>
          <w:webHidden/>
        </w:rPr>
        <w:tab/>
      </w:r>
      <w:r w:rsidR="00521FB2">
        <w:rPr>
          <w:webHidden/>
        </w:rPr>
        <w:t>11</w:t>
      </w:r>
    </w:p>
    <w:p w14:paraId="6803BF2D" w14:textId="32B43D99" w:rsidR="003B41AA" w:rsidRPr="00AF7456" w:rsidRDefault="003B41AA" w:rsidP="003B41AA">
      <w:pPr>
        <w:pStyle w:val="Level3"/>
      </w:pPr>
      <w:r>
        <w:rPr>
          <w:webHidden/>
        </w:rPr>
        <w:t>End Resistor Piece</w:t>
      </w:r>
      <w:r w:rsidRPr="00AF7456">
        <w:rPr>
          <w:webHidden/>
        </w:rPr>
        <w:tab/>
      </w:r>
      <w:r w:rsidR="00521FB2">
        <w:rPr>
          <w:webHidden/>
        </w:rPr>
        <w:t>12</w:t>
      </w:r>
    </w:p>
    <w:p w14:paraId="6FD39E6F" w14:textId="2EA41BDF" w:rsidR="003B41AA" w:rsidRPr="00AF7456" w:rsidRDefault="003B41AA" w:rsidP="003B41AA">
      <w:pPr>
        <w:pStyle w:val="Level2"/>
      </w:pPr>
      <w:r>
        <w:rPr>
          <w:webHidden/>
        </w:rPr>
        <w:t>Middle Rod Assembly</w:t>
      </w:r>
      <w:r w:rsidRPr="00AF7456">
        <w:rPr>
          <w:webHidden/>
        </w:rPr>
        <w:tab/>
      </w:r>
      <w:r w:rsidR="00521FB2" w:rsidRPr="00521FB2">
        <w:rPr>
          <w:i/>
          <w:webHidden/>
        </w:rPr>
        <w:t>13</w:t>
      </w:r>
    </w:p>
    <w:p w14:paraId="2471F7BF" w14:textId="0BA3B301" w:rsidR="003B41AA" w:rsidRPr="00AF7456" w:rsidRDefault="00F27357" w:rsidP="003B41AA">
      <w:pPr>
        <w:pStyle w:val="Level3"/>
      </w:pPr>
      <w:r>
        <w:rPr>
          <w:webHidden/>
        </w:rPr>
        <w:t>Middle Rod</w:t>
      </w:r>
      <w:r w:rsidR="003B41AA" w:rsidRPr="00AF7456">
        <w:rPr>
          <w:webHidden/>
        </w:rPr>
        <w:tab/>
      </w:r>
      <w:r w:rsidR="00521FB2">
        <w:rPr>
          <w:webHidden/>
        </w:rPr>
        <w:t>14</w:t>
      </w:r>
    </w:p>
    <w:p w14:paraId="433A11C2" w14:textId="355D2039" w:rsidR="003B41AA" w:rsidRPr="00AF7456" w:rsidRDefault="00F27357" w:rsidP="003B41AA">
      <w:pPr>
        <w:pStyle w:val="Level3"/>
      </w:pPr>
      <w:r>
        <w:rPr>
          <w:webHidden/>
        </w:rPr>
        <w:t>Middle Rod Cover</w:t>
      </w:r>
      <w:r w:rsidR="003B41AA" w:rsidRPr="00AF7456">
        <w:rPr>
          <w:webHidden/>
        </w:rPr>
        <w:tab/>
      </w:r>
      <w:r w:rsidR="00521FB2">
        <w:rPr>
          <w:webHidden/>
        </w:rPr>
        <w:t>15</w:t>
      </w:r>
    </w:p>
    <w:p w14:paraId="25C8223C" w14:textId="690570EF" w:rsidR="003B41AA" w:rsidRPr="00AF7456" w:rsidRDefault="00F27357" w:rsidP="003B41AA">
      <w:pPr>
        <w:pStyle w:val="Level3"/>
      </w:pPr>
      <w:r>
        <w:rPr>
          <w:webHidden/>
        </w:rPr>
        <w:t>Buffer Piece</w:t>
      </w:r>
      <w:r w:rsidR="003B41AA" w:rsidRPr="00AF7456">
        <w:rPr>
          <w:webHidden/>
        </w:rPr>
        <w:tab/>
      </w:r>
      <w:r w:rsidR="00521FB2">
        <w:rPr>
          <w:webHidden/>
        </w:rPr>
        <w:t>16</w:t>
      </w:r>
    </w:p>
    <w:p w14:paraId="4DB38D36" w14:textId="31466637" w:rsidR="00F27357" w:rsidRPr="00AF7456" w:rsidRDefault="00F27357" w:rsidP="00F27357">
      <w:pPr>
        <w:pStyle w:val="Level2"/>
      </w:pPr>
      <w:r>
        <w:rPr>
          <w:webHidden/>
        </w:rPr>
        <w:t>Axel-Wheel Assembly</w:t>
      </w:r>
      <w:r w:rsidRPr="00AF7456">
        <w:rPr>
          <w:webHidden/>
        </w:rPr>
        <w:tab/>
      </w:r>
      <w:r w:rsidR="00521FB2" w:rsidRPr="00521FB2">
        <w:rPr>
          <w:i/>
          <w:webHidden/>
        </w:rPr>
        <w:t>17</w:t>
      </w:r>
    </w:p>
    <w:p w14:paraId="7C3D1C71" w14:textId="74CC1063" w:rsidR="00F27357" w:rsidRPr="00AF7456" w:rsidRDefault="00F27357" w:rsidP="00F27357">
      <w:pPr>
        <w:pStyle w:val="Level3"/>
      </w:pPr>
      <w:r>
        <w:rPr>
          <w:webHidden/>
        </w:rPr>
        <w:t>Axel-Male</w:t>
      </w:r>
      <w:r w:rsidRPr="00AF7456">
        <w:rPr>
          <w:webHidden/>
        </w:rPr>
        <w:tab/>
      </w:r>
      <w:r w:rsidR="00521FB2">
        <w:rPr>
          <w:webHidden/>
        </w:rPr>
        <w:t>18</w:t>
      </w:r>
    </w:p>
    <w:p w14:paraId="4F79145C" w14:textId="0C1E4F85" w:rsidR="00F27357" w:rsidRPr="00AF7456" w:rsidRDefault="00F27357" w:rsidP="00F27357">
      <w:pPr>
        <w:pStyle w:val="Level3"/>
      </w:pPr>
      <w:r>
        <w:rPr>
          <w:webHidden/>
        </w:rPr>
        <w:t>Axel-Female</w:t>
      </w:r>
      <w:r w:rsidRPr="00AF7456">
        <w:rPr>
          <w:webHidden/>
        </w:rPr>
        <w:tab/>
      </w:r>
      <w:r w:rsidR="00521FB2">
        <w:rPr>
          <w:webHidden/>
        </w:rPr>
        <w:t>19</w:t>
      </w:r>
    </w:p>
    <w:p w14:paraId="730EEA41" w14:textId="440A2B97" w:rsidR="00F27357" w:rsidRDefault="00F27357" w:rsidP="00F27357">
      <w:pPr>
        <w:pStyle w:val="Level3"/>
        <w:rPr>
          <w:webHidden/>
        </w:rPr>
      </w:pPr>
      <w:r>
        <w:rPr>
          <w:webHidden/>
        </w:rPr>
        <w:t>Axel Buffer</w:t>
      </w:r>
      <w:r w:rsidRPr="00AF7456">
        <w:rPr>
          <w:webHidden/>
        </w:rPr>
        <w:tab/>
      </w:r>
      <w:r w:rsidR="00521FB2">
        <w:rPr>
          <w:webHidden/>
        </w:rPr>
        <w:t>20</w:t>
      </w:r>
    </w:p>
    <w:p w14:paraId="125AF7CA" w14:textId="3CC7E003" w:rsidR="00F27357" w:rsidRDefault="00F27357" w:rsidP="00F27357">
      <w:pPr>
        <w:pStyle w:val="Level3"/>
        <w:rPr>
          <w:webHidden/>
        </w:rPr>
      </w:pPr>
      <w:r>
        <w:rPr>
          <w:webHidden/>
        </w:rPr>
        <w:t>Axel Mount</w:t>
      </w:r>
      <w:r w:rsidRPr="00AF7456">
        <w:rPr>
          <w:webHidden/>
        </w:rPr>
        <w:tab/>
      </w:r>
      <w:r w:rsidR="00521FB2">
        <w:rPr>
          <w:webHidden/>
        </w:rPr>
        <w:t>21</w:t>
      </w:r>
    </w:p>
    <w:p w14:paraId="74851701" w14:textId="2CB2252F" w:rsidR="00F27357" w:rsidRDefault="00F27357" w:rsidP="00F27357">
      <w:pPr>
        <w:pStyle w:val="Level3"/>
        <w:rPr>
          <w:webHidden/>
        </w:rPr>
      </w:pPr>
      <w:r>
        <w:rPr>
          <w:webHidden/>
        </w:rPr>
        <w:t>Wheel</w:t>
      </w:r>
      <w:r w:rsidRPr="00AF7456">
        <w:rPr>
          <w:webHidden/>
        </w:rPr>
        <w:tab/>
      </w:r>
      <w:r w:rsidR="00521FB2">
        <w:rPr>
          <w:webHidden/>
        </w:rPr>
        <w:t>22</w:t>
      </w:r>
    </w:p>
    <w:p w14:paraId="1CA10852" w14:textId="0D8DF3B3" w:rsidR="00F27357" w:rsidRPr="00AF7456" w:rsidRDefault="00F27357" w:rsidP="00F27357">
      <w:pPr>
        <w:pStyle w:val="Level2"/>
      </w:pPr>
      <w:r>
        <w:rPr>
          <w:webHidden/>
        </w:rPr>
        <w:t>Double-Sided Bolt Assembly</w:t>
      </w:r>
      <w:r w:rsidRPr="00AF7456">
        <w:rPr>
          <w:webHidden/>
        </w:rPr>
        <w:tab/>
      </w:r>
      <w:r w:rsidR="00521FB2" w:rsidRPr="00521FB2">
        <w:rPr>
          <w:i/>
          <w:webHidden/>
        </w:rPr>
        <w:t>23</w:t>
      </w:r>
    </w:p>
    <w:p w14:paraId="68C8FB5E" w14:textId="38CF684D" w:rsidR="00F27357" w:rsidRPr="00AF7456" w:rsidRDefault="00F27357" w:rsidP="00F27357">
      <w:pPr>
        <w:pStyle w:val="Level3"/>
      </w:pPr>
      <w:r>
        <w:rPr>
          <w:webHidden/>
        </w:rPr>
        <w:t>Double-Sided Bolt</w:t>
      </w:r>
      <w:r w:rsidRPr="00AF7456">
        <w:rPr>
          <w:webHidden/>
        </w:rPr>
        <w:tab/>
      </w:r>
      <w:r w:rsidR="00521FB2">
        <w:rPr>
          <w:webHidden/>
        </w:rPr>
        <w:t>24</w:t>
      </w:r>
    </w:p>
    <w:p w14:paraId="01602D3A" w14:textId="3BF8CE0C" w:rsidR="00F27357" w:rsidRPr="00AF7456" w:rsidRDefault="00F27357" w:rsidP="00F27357">
      <w:pPr>
        <w:pStyle w:val="Level3"/>
      </w:pPr>
      <w:r>
        <w:rPr>
          <w:webHidden/>
        </w:rPr>
        <w:t>Small Bolt</w:t>
      </w:r>
      <w:r w:rsidRPr="00AF7456">
        <w:rPr>
          <w:webHidden/>
        </w:rPr>
        <w:tab/>
      </w:r>
      <w:r w:rsidR="00521FB2">
        <w:rPr>
          <w:webHidden/>
        </w:rPr>
        <w:t>25</w:t>
      </w:r>
    </w:p>
    <w:p w14:paraId="61B3C902" w14:textId="6B5D4D19" w:rsidR="00F27357" w:rsidRDefault="00F27357" w:rsidP="00F27357">
      <w:pPr>
        <w:pStyle w:val="Level3"/>
        <w:rPr>
          <w:webHidden/>
        </w:rPr>
      </w:pPr>
      <w:r>
        <w:rPr>
          <w:webHidden/>
        </w:rPr>
        <w:t>Small Washer</w:t>
      </w:r>
      <w:r w:rsidRPr="00AF7456">
        <w:rPr>
          <w:webHidden/>
        </w:rPr>
        <w:tab/>
      </w:r>
      <w:r w:rsidR="00521FB2">
        <w:rPr>
          <w:webHidden/>
        </w:rPr>
        <w:t>26</w:t>
      </w:r>
    </w:p>
    <w:p w14:paraId="493341BF" w14:textId="099F6884" w:rsidR="00F27357" w:rsidRDefault="00F27357" w:rsidP="00F27357">
      <w:pPr>
        <w:pStyle w:val="Level3"/>
        <w:rPr>
          <w:webHidden/>
        </w:rPr>
      </w:pPr>
      <w:r>
        <w:rPr>
          <w:webHidden/>
        </w:rPr>
        <w:t>Large Nut</w:t>
      </w:r>
      <w:r w:rsidRPr="00AF7456">
        <w:rPr>
          <w:webHidden/>
        </w:rPr>
        <w:tab/>
      </w:r>
      <w:r w:rsidR="00521FB2">
        <w:rPr>
          <w:webHidden/>
        </w:rPr>
        <w:t>27</w:t>
      </w:r>
    </w:p>
    <w:p w14:paraId="78ADF4AB" w14:textId="4697F779" w:rsidR="003B41AA" w:rsidRPr="00AF7456" w:rsidRDefault="00F27357" w:rsidP="00234A7A">
      <w:pPr>
        <w:pStyle w:val="Level3"/>
      </w:pPr>
      <w:r>
        <w:rPr>
          <w:webHidden/>
        </w:rPr>
        <w:t>Large Washer</w:t>
      </w:r>
      <w:r w:rsidRPr="00AF7456">
        <w:rPr>
          <w:webHidden/>
        </w:rPr>
        <w:tab/>
      </w:r>
      <w:r w:rsidR="00521FB2">
        <w:rPr>
          <w:webHidden/>
        </w:rPr>
        <w:t>28</w:t>
      </w:r>
    </w:p>
    <w:sectPr w:rsidR="003B41AA" w:rsidRPr="00AF7456" w:rsidSect="00187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44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4A7A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0F71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41A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1FB2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35E0"/>
    <w:rsid w:val="007752E9"/>
    <w:rsid w:val="007763D4"/>
    <w:rsid w:val="00781E16"/>
    <w:rsid w:val="007855A9"/>
    <w:rsid w:val="00790BF9"/>
    <w:rsid w:val="0079171C"/>
    <w:rsid w:val="00792C7E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D72C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4467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27C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259A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4944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357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93FE0"/>
  <w15:docId w15:val="{BAC69819-0C66-4C41-882F-0A73A7E1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028F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qFormat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ole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C:\Users\Cole\AppData\Roaming\Microsoft\Templates\Table of Contents (Formal design).dotx</Template>
  <TotalTime>49</TotalTime>
  <Pages>1</Pages>
  <Words>123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(Formal design)</vt:lpstr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(Formal design)</dc:title>
  <dc:creator>Cole</dc:creator>
  <cp:keywords/>
  <cp:lastModifiedBy>Microsoft Office User</cp:lastModifiedBy>
  <cp:revision>3</cp:revision>
  <dcterms:created xsi:type="dcterms:W3CDTF">2018-04-08T04:30:00Z</dcterms:created>
  <dcterms:modified xsi:type="dcterms:W3CDTF">2018-04-08T19:23:00Z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